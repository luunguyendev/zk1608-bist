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17" w:rsidRDefault="009B3B17" w:rsidP="00757090">
      <w:pPr>
        <w:jc w:val="right"/>
        <w:rPr>
          <w:b/>
          <w:sz w:val="44"/>
        </w:rPr>
      </w:pPr>
    </w:p>
    <w:p w:rsidR="006F2C10" w:rsidRPr="00757090" w:rsidRDefault="00E401D0" w:rsidP="00DD0F5B">
      <w:pPr>
        <w:wordWrap w:val="0"/>
        <w:jc w:val="right"/>
        <w:rPr>
          <w:b/>
          <w:sz w:val="44"/>
        </w:rPr>
      </w:pPr>
      <w:r>
        <w:rPr>
          <w:b/>
          <w:sz w:val="44"/>
        </w:rPr>
        <w:t>CONFIGURATION MANAGEMENT</w:t>
      </w:r>
    </w:p>
    <w:p w:rsidR="008D5742" w:rsidRPr="0020666B" w:rsidRDefault="008D5742" w:rsidP="006F4F44">
      <w:pPr>
        <w:jc w:val="right"/>
        <w:rPr>
          <w:b/>
          <w:sz w:val="16"/>
          <w:szCs w:val="26"/>
        </w:rPr>
      </w:pPr>
    </w:p>
    <w:p w:rsidR="000728B8" w:rsidRPr="00D71712" w:rsidRDefault="000728B8" w:rsidP="006F4F44">
      <w:pPr>
        <w:jc w:val="right"/>
        <w:rPr>
          <w:b/>
          <w:szCs w:val="2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954"/>
      </w:tblGrid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954" w:type="dxa"/>
            <w:vAlign w:val="center"/>
          </w:tcPr>
          <w:p w:rsidR="00D71712" w:rsidRPr="006C123E" w:rsidRDefault="003C39AB" w:rsidP="00DD0F5B">
            <w:pPr>
              <w:rPr>
                <w:sz w:val="22"/>
              </w:rPr>
            </w:pPr>
            <w:r>
              <w:rPr>
                <w:sz w:val="22"/>
              </w:rPr>
              <w:t>May</w:t>
            </w:r>
            <w:r w:rsidR="00FD220F">
              <w:rPr>
                <w:sz w:val="22"/>
              </w:rPr>
              <w:t xml:space="preserve"> </w:t>
            </w:r>
            <w:r w:rsidR="00DD0F5B">
              <w:rPr>
                <w:sz w:val="22"/>
              </w:rPr>
              <w:t>22</w:t>
            </w:r>
            <w:r w:rsidR="00D71712" w:rsidRPr="006C123E">
              <w:rPr>
                <w:sz w:val="22"/>
              </w:rPr>
              <w:t>, 201</w:t>
            </w:r>
            <w:r w:rsidR="00464EAE">
              <w:rPr>
                <w:sz w:val="22"/>
              </w:rPr>
              <w:t>6</w:t>
            </w:r>
          </w:p>
        </w:tc>
      </w:tr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5954" w:type="dxa"/>
            <w:vAlign w:val="center"/>
          </w:tcPr>
          <w:p w:rsidR="00D71712" w:rsidRPr="006C123E" w:rsidRDefault="006C123E" w:rsidP="006C123E">
            <w:pPr>
              <w:rPr>
                <w:sz w:val="22"/>
              </w:rPr>
            </w:pPr>
            <w:r w:rsidRPr="006C123E">
              <w:rPr>
                <w:sz w:val="22"/>
              </w:rPr>
              <w:t>1.0</w:t>
            </w:r>
          </w:p>
        </w:tc>
      </w:tr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Status</w:t>
            </w:r>
          </w:p>
        </w:tc>
        <w:tc>
          <w:tcPr>
            <w:tcW w:w="5954" w:type="dxa"/>
            <w:vAlign w:val="center"/>
          </w:tcPr>
          <w:p w:rsidR="00D71712" w:rsidRPr="006C123E" w:rsidRDefault="006C123E" w:rsidP="006C123E">
            <w:pPr>
              <w:rPr>
                <w:sz w:val="22"/>
              </w:rPr>
            </w:pPr>
            <w:r w:rsidRPr="006C123E">
              <w:rPr>
                <w:sz w:val="22"/>
              </w:rPr>
              <w:t>Developing</w:t>
            </w:r>
          </w:p>
        </w:tc>
      </w:tr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5954" w:type="dxa"/>
            <w:vAlign w:val="center"/>
          </w:tcPr>
          <w:p w:rsidR="00D71712" w:rsidRPr="006C123E" w:rsidRDefault="006C123E" w:rsidP="006C123E">
            <w:pPr>
              <w:rPr>
                <w:sz w:val="22"/>
              </w:rPr>
            </w:pPr>
            <w:r w:rsidRPr="006C123E">
              <w:rPr>
                <w:sz w:val="22"/>
              </w:rPr>
              <w:t>Nguyen Trung Luu, Dev</w:t>
            </w:r>
            <w:r w:rsidR="00BA442C">
              <w:rPr>
                <w:sz w:val="22"/>
              </w:rPr>
              <w:t>eloper</w:t>
            </w:r>
          </w:p>
        </w:tc>
      </w:tr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Reviewed by</w:t>
            </w:r>
          </w:p>
        </w:tc>
        <w:tc>
          <w:tcPr>
            <w:tcW w:w="5954" w:type="dxa"/>
            <w:vAlign w:val="center"/>
          </w:tcPr>
          <w:p w:rsidR="00D71712" w:rsidRPr="006C123E" w:rsidRDefault="006C123E" w:rsidP="006C123E">
            <w:pPr>
              <w:rPr>
                <w:sz w:val="22"/>
              </w:rPr>
            </w:pPr>
            <w:r w:rsidRPr="006C123E">
              <w:rPr>
                <w:sz w:val="22"/>
              </w:rPr>
              <w:t>N/A</w:t>
            </w:r>
          </w:p>
        </w:tc>
      </w:tr>
      <w:tr w:rsidR="00D71712" w:rsidRPr="00D71712" w:rsidTr="000728B8">
        <w:trPr>
          <w:trHeight w:hRule="exact" w:val="567"/>
        </w:trPr>
        <w:tc>
          <w:tcPr>
            <w:tcW w:w="1696" w:type="dxa"/>
            <w:vAlign w:val="center"/>
          </w:tcPr>
          <w:p w:rsidR="00D71712" w:rsidRPr="00D71712" w:rsidRDefault="00D71712" w:rsidP="006C123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Approved by</w:t>
            </w:r>
          </w:p>
        </w:tc>
        <w:tc>
          <w:tcPr>
            <w:tcW w:w="5954" w:type="dxa"/>
            <w:vAlign w:val="center"/>
          </w:tcPr>
          <w:p w:rsidR="00D71712" w:rsidRPr="006C123E" w:rsidRDefault="006C123E" w:rsidP="006C123E">
            <w:pPr>
              <w:rPr>
                <w:sz w:val="22"/>
              </w:rPr>
            </w:pPr>
            <w:r w:rsidRPr="006C123E">
              <w:rPr>
                <w:sz w:val="22"/>
              </w:rPr>
              <w:t>N/A</w:t>
            </w:r>
          </w:p>
        </w:tc>
      </w:tr>
    </w:tbl>
    <w:p w:rsidR="005E3549" w:rsidRDefault="005E3549" w:rsidP="006F4F44">
      <w:pPr>
        <w:jc w:val="right"/>
        <w:rPr>
          <w:b/>
          <w:sz w:val="44"/>
          <w:szCs w:val="44"/>
        </w:rPr>
      </w:pPr>
    </w:p>
    <w:p w:rsidR="005E3549" w:rsidRPr="00757090" w:rsidRDefault="005E3549" w:rsidP="006F4F44">
      <w:pPr>
        <w:jc w:val="right"/>
        <w:rPr>
          <w:b/>
          <w:sz w:val="44"/>
          <w:szCs w:val="44"/>
        </w:rPr>
      </w:pPr>
    </w:p>
    <w:p w:rsidR="003F4480" w:rsidRDefault="003F4480" w:rsidP="00757090">
      <w:pPr>
        <w:jc w:val="right"/>
      </w:pPr>
    </w:p>
    <w:p w:rsidR="00B04096" w:rsidRDefault="0009721D" w:rsidP="00340DF7">
      <w:pPr>
        <w:spacing w:line="240" w:lineRule="auto"/>
        <w:jc w:val="center"/>
        <w:outlineLvl w:val="0"/>
        <w:rPr>
          <w:rFonts w:cs="Tahoma"/>
          <w:b/>
          <w:sz w:val="36"/>
        </w:rPr>
      </w:pPr>
      <w:r>
        <w:br w:type="column"/>
      </w:r>
      <w:bookmarkStart w:id="0" w:name="_Toc390615752"/>
    </w:p>
    <w:p w:rsidR="00340DF7" w:rsidRPr="00EE00E1" w:rsidRDefault="00340DF7" w:rsidP="00340DF7">
      <w:pPr>
        <w:spacing w:line="240" w:lineRule="auto"/>
        <w:jc w:val="center"/>
        <w:outlineLvl w:val="0"/>
        <w:rPr>
          <w:rFonts w:cs="Tahoma"/>
          <w:b/>
          <w:sz w:val="36"/>
        </w:rPr>
      </w:pPr>
      <w:bookmarkStart w:id="1" w:name="_Toc452878138"/>
      <w:r w:rsidRPr="00EE00E1">
        <w:rPr>
          <w:rFonts w:cs="Tahoma"/>
          <w:b/>
          <w:sz w:val="36"/>
        </w:rPr>
        <w:t>Revision History</w:t>
      </w:r>
      <w:bookmarkEnd w:id="0"/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2410"/>
        <w:gridCol w:w="3635"/>
      </w:tblGrid>
      <w:tr w:rsidR="00B04096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B04096" w:rsidRPr="008B5F07" w:rsidRDefault="00B04096" w:rsidP="00375641">
            <w:pPr>
              <w:jc w:val="center"/>
              <w:rPr>
                <w:b/>
                <w:sz w:val="22"/>
              </w:rPr>
            </w:pPr>
            <w:r w:rsidRPr="008B5F07">
              <w:rPr>
                <w:b/>
                <w:sz w:val="22"/>
              </w:rPr>
              <w:t>Rev</w:t>
            </w:r>
          </w:p>
        </w:tc>
        <w:tc>
          <w:tcPr>
            <w:tcW w:w="2126" w:type="dxa"/>
            <w:vAlign w:val="center"/>
          </w:tcPr>
          <w:p w:rsidR="00B04096" w:rsidRPr="008B5F07" w:rsidRDefault="00B04096" w:rsidP="008B5F07">
            <w:pPr>
              <w:jc w:val="center"/>
              <w:rPr>
                <w:b/>
                <w:sz w:val="22"/>
              </w:rPr>
            </w:pPr>
            <w:r w:rsidRPr="008B5F07">
              <w:rPr>
                <w:b/>
                <w:sz w:val="22"/>
              </w:rPr>
              <w:t>Date</w:t>
            </w:r>
          </w:p>
        </w:tc>
        <w:tc>
          <w:tcPr>
            <w:tcW w:w="2410" w:type="dxa"/>
            <w:vAlign w:val="center"/>
          </w:tcPr>
          <w:p w:rsidR="00B04096" w:rsidRPr="008B5F07" w:rsidRDefault="00B04096" w:rsidP="008B5F07">
            <w:pPr>
              <w:jc w:val="center"/>
              <w:rPr>
                <w:b/>
                <w:sz w:val="22"/>
              </w:rPr>
            </w:pPr>
            <w:r w:rsidRPr="008B5F07">
              <w:rPr>
                <w:b/>
                <w:sz w:val="22"/>
              </w:rPr>
              <w:t>Author</w:t>
            </w:r>
          </w:p>
        </w:tc>
        <w:tc>
          <w:tcPr>
            <w:tcW w:w="3635" w:type="dxa"/>
            <w:vAlign w:val="center"/>
          </w:tcPr>
          <w:p w:rsidR="00B04096" w:rsidRPr="008B5F07" w:rsidRDefault="004A11D4" w:rsidP="008B5F07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Descriptions</w:t>
            </w:r>
          </w:p>
        </w:tc>
      </w:tr>
      <w:tr w:rsidR="00B04096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B04096" w:rsidRPr="00B04096" w:rsidRDefault="00375641" w:rsidP="009512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2126" w:type="dxa"/>
            <w:vAlign w:val="center"/>
          </w:tcPr>
          <w:p w:rsidR="00B04096" w:rsidRPr="00B04096" w:rsidRDefault="003C39AB" w:rsidP="00DD0F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May</w:t>
            </w:r>
            <w:r w:rsidR="00DD0F5B">
              <w:rPr>
                <w:sz w:val="22"/>
              </w:rPr>
              <w:t xml:space="preserve"> 22</w:t>
            </w:r>
            <w:r w:rsidR="00071AAD">
              <w:rPr>
                <w:sz w:val="22"/>
              </w:rPr>
              <w:t xml:space="preserve">, </w:t>
            </w:r>
            <w:r w:rsidR="00375641">
              <w:rPr>
                <w:sz w:val="22"/>
              </w:rPr>
              <w:t>201</w:t>
            </w:r>
            <w:r w:rsidR="00F2710F">
              <w:rPr>
                <w:sz w:val="22"/>
              </w:rPr>
              <w:t>6</w:t>
            </w:r>
          </w:p>
        </w:tc>
        <w:tc>
          <w:tcPr>
            <w:tcW w:w="2410" w:type="dxa"/>
            <w:vAlign w:val="center"/>
          </w:tcPr>
          <w:p w:rsidR="00B04096" w:rsidRPr="00B04096" w:rsidRDefault="00375641" w:rsidP="009512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Nguyen Trung Luu</w:t>
            </w:r>
          </w:p>
        </w:tc>
        <w:tc>
          <w:tcPr>
            <w:tcW w:w="3635" w:type="dxa"/>
            <w:vAlign w:val="center"/>
          </w:tcPr>
          <w:p w:rsidR="00B04096" w:rsidRPr="00B04096" w:rsidRDefault="00105400" w:rsidP="0018109A">
            <w:pPr>
              <w:jc w:val="both"/>
              <w:rPr>
                <w:sz w:val="22"/>
              </w:rPr>
            </w:pPr>
            <w:r>
              <w:rPr>
                <w:sz w:val="22"/>
              </w:rPr>
              <w:t>Tạo mới.</w:t>
            </w: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  <w:tr w:rsidR="003E4BDA" w:rsidRPr="00B04096" w:rsidTr="00F06548">
        <w:trPr>
          <w:trHeight w:hRule="exact" w:val="397"/>
          <w:jc w:val="center"/>
        </w:trPr>
        <w:tc>
          <w:tcPr>
            <w:tcW w:w="84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126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2410" w:type="dxa"/>
            <w:vAlign w:val="center"/>
          </w:tcPr>
          <w:p w:rsidR="003E4BDA" w:rsidRPr="00B04096" w:rsidRDefault="003E4BDA" w:rsidP="0095128F">
            <w:pPr>
              <w:jc w:val="center"/>
              <w:rPr>
                <w:sz w:val="22"/>
              </w:rPr>
            </w:pPr>
          </w:p>
        </w:tc>
        <w:tc>
          <w:tcPr>
            <w:tcW w:w="3635" w:type="dxa"/>
            <w:vAlign w:val="center"/>
          </w:tcPr>
          <w:p w:rsidR="003E4BDA" w:rsidRPr="00B04096" w:rsidRDefault="003E4BDA" w:rsidP="0018109A">
            <w:pPr>
              <w:jc w:val="both"/>
              <w:rPr>
                <w:sz w:val="22"/>
              </w:rPr>
            </w:pPr>
          </w:p>
        </w:tc>
      </w:tr>
    </w:tbl>
    <w:p w:rsidR="00A5583E" w:rsidRDefault="00A5583E" w:rsidP="0018109A">
      <w:pPr>
        <w:jc w:val="both"/>
      </w:pPr>
    </w:p>
    <w:p w:rsidR="0055113C" w:rsidRDefault="00A5583E" w:rsidP="00A5583E">
      <w:pPr>
        <w:jc w:val="center"/>
        <w:rPr>
          <w:rFonts w:cs="Tahoma"/>
          <w:b/>
          <w:sz w:val="36"/>
        </w:rPr>
      </w:pPr>
      <w:r>
        <w:br w:type="column"/>
      </w:r>
      <w:bookmarkStart w:id="2" w:name="_Toc390615753"/>
    </w:p>
    <w:p w:rsidR="00D0300C" w:rsidRDefault="00D0300C" w:rsidP="00D0300C">
      <w:pPr>
        <w:spacing w:line="240" w:lineRule="auto"/>
        <w:jc w:val="center"/>
        <w:outlineLvl w:val="0"/>
        <w:rPr>
          <w:rFonts w:cs="Tahoma"/>
          <w:b/>
          <w:sz w:val="36"/>
        </w:rPr>
      </w:pPr>
      <w:bookmarkStart w:id="3" w:name="_Toc452878139"/>
      <w:bookmarkEnd w:id="2"/>
      <w:r w:rsidRPr="00EE00E1">
        <w:rPr>
          <w:rFonts w:cs="Tahoma"/>
          <w:b/>
          <w:sz w:val="36"/>
        </w:rPr>
        <w:t>Table of Contents</w:t>
      </w:r>
      <w:bookmarkEnd w:id="3"/>
    </w:p>
    <w:sdt>
      <w:sdtPr>
        <w:rPr>
          <w:rFonts w:ascii="Tahoma" w:eastAsiaTheme="minorEastAsia" w:hAnsi="Tahoma" w:cstheme="minorBidi"/>
          <w:b w:val="0"/>
          <w:color w:val="auto"/>
          <w:sz w:val="26"/>
          <w:szCs w:val="22"/>
          <w:lang w:eastAsia="ja-JP"/>
        </w:rPr>
        <w:id w:val="698362522"/>
        <w:docPartObj>
          <w:docPartGallery w:val="Table of Contents"/>
          <w:docPartUnique/>
        </w:docPartObj>
      </w:sdtPr>
      <w:sdtEndPr>
        <w:rPr>
          <w:rFonts w:eastAsia="Tahoma"/>
        </w:rPr>
      </w:sdtEndPr>
      <w:sdtContent>
        <w:p w:rsidR="002B7C2B" w:rsidRPr="00B853B8" w:rsidRDefault="002B7C2B">
          <w:pPr>
            <w:pStyle w:val="TOCHeading"/>
            <w:rPr>
              <w:rFonts w:ascii="Tahoma" w:hAnsi="Tahoma"/>
              <w:b w:val="0"/>
              <w:color w:val="auto"/>
              <w:sz w:val="36"/>
            </w:rPr>
          </w:pPr>
        </w:p>
        <w:p w:rsidR="007247E0" w:rsidRDefault="002B7C2B">
          <w:pPr>
            <w:pStyle w:val="TOC1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878138" w:history="1">
            <w:r w:rsidR="007247E0" w:rsidRPr="00B33735">
              <w:rPr>
                <w:rStyle w:val="Hyperlink"/>
                <w:rFonts w:cs="Tahoma"/>
                <w:b/>
                <w:noProof/>
              </w:rPr>
              <w:t>Revision History</w:t>
            </w:r>
            <w:r w:rsidR="007247E0">
              <w:rPr>
                <w:noProof/>
                <w:webHidden/>
              </w:rPr>
              <w:tab/>
            </w:r>
            <w:r w:rsidR="007247E0">
              <w:rPr>
                <w:noProof/>
                <w:webHidden/>
              </w:rPr>
              <w:fldChar w:fldCharType="begin"/>
            </w:r>
            <w:r w:rsidR="007247E0">
              <w:rPr>
                <w:noProof/>
                <w:webHidden/>
              </w:rPr>
              <w:instrText xml:space="preserve"> PAGEREF _Toc452878138 \h </w:instrText>
            </w:r>
            <w:r w:rsidR="007247E0">
              <w:rPr>
                <w:noProof/>
                <w:webHidden/>
              </w:rPr>
            </w:r>
            <w:r w:rsidR="007247E0"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2</w:t>
            </w:r>
            <w:r w:rsidR="007247E0"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1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39" w:history="1">
            <w:r w:rsidRPr="00B33735">
              <w:rPr>
                <w:rStyle w:val="Hyperlink"/>
                <w:rFonts w:cs="Tahoma"/>
                <w:b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1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0" w:history="1">
            <w:r w:rsidRPr="00B337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1" w:history="1">
            <w:r w:rsidRPr="00B3373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2" w:history="1">
            <w:r w:rsidRPr="00B3373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3" w:history="1">
            <w:r w:rsidRPr="00B3373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4" w:history="1">
            <w:r w:rsidRPr="00B3373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7E0" w:rsidRDefault="007247E0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52878145" w:history="1">
            <w:r w:rsidRPr="00B3373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3373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_Toc452878145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01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C2B" w:rsidRDefault="002B7C2B">
          <w:r>
            <w:rPr>
              <w:b/>
              <w:bCs/>
              <w:noProof/>
            </w:rPr>
            <w:fldChar w:fldCharType="end"/>
          </w:r>
        </w:p>
      </w:sdtContent>
    </w:sdt>
    <w:p w:rsidR="00A5583E" w:rsidRPr="0009383E" w:rsidRDefault="004B2286" w:rsidP="00304F22">
      <w:pPr>
        <w:pStyle w:val="Heading1"/>
      </w:pPr>
      <w:r>
        <w:br w:type="column"/>
      </w:r>
      <w:bookmarkStart w:id="4" w:name="_Toc452878140"/>
      <w:r w:rsidR="003F362D" w:rsidRPr="0009383E">
        <w:lastRenderedPageBreak/>
        <w:t>Introduction</w:t>
      </w:r>
      <w:bookmarkEnd w:id="4"/>
    </w:p>
    <w:p w:rsidR="003F362D" w:rsidRDefault="003F362D" w:rsidP="008A466B">
      <w:pPr>
        <w:pStyle w:val="Heading2"/>
      </w:pPr>
      <w:bookmarkStart w:id="5" w:name="_Toc452878141"/>
      <w:r w:rsidRPr="00EF7D22">
        <w:t>Purpose</w:t>
      </w:r>
      <w:bookmarkEnd w:id="5"/>
    </w:p>
    <w:p w:rsidR="000C3997" w:rsidRPr="000C3997" w:rsidRDefault="00882A14" w:rsidP="000C3997">
      <w:pPr>
        <w:pStyle w:val="ListParagraph"/>
        <w:numPr>
          <w:ilvl w:val="0"/>
          <w:numId w:val="5"/>
        </w:numPr>
      </w:pPr>
      <w:r>
        <w:t xml:space="preserve">Hướng dẫn </w:t>
      </w:r>
      <w:r w:rsidR="00AB10A2">
        <w:t>cấu hình</w:t>
      </w:r>
      <w:bookmarkStart w:id="6" w:name="_GoBack"/>
      <w:bookmarkEnd w:id="6"/>
      <w:r>
        <w:t xml:space="preserve"> </w:t>
      </w:r>
      <w:r w:rsidR="00E401D0">
        <w:t>ZK1608-BIST</w:t>
      </w:r>
      <w:r>
        <w:t>.</w:t>
      </w:r>
    </w:p>
    <w:p w:rsidR="003F362D" w:rsidRDefault="003F362D" w:rsidP="008A466B">
      <w:pPr>
        <w:pStyle w:val="Heading2"/>
      </w:pPr>
      <w:bookmarkStart w:id="7" w:name="_Toc452878142"/>
      <w:r w:rsidRPr="00872E2C">
        <w:t>Scope</w:t>
      </w:r>
      <w:bookmarkEnd w:id="7"/>
    </w:p>
    <w:p w:rsidR="00361D32" w:rsidRPr="00361D32" w:rsidRDefault="00882A14" w:rsidP="00361D32">
      <w:pPr>
        <w:pStyle w:val="ListParagraph"/>
        <w:numPr>
          <w:ilvl w:val="0"/>
          <w:numId w:val="5"/>
        </w:numPr>
      </w:pPr>
      <w:r>
        <w:t>N/A</w:t>
      </w:r>
    </w:p>
    <w:p w:rsidR="003F362D" w:rsidRDefault="003F362D" w:rsidP="008A466B">
      <w:pPr>
        <w:pStyle w:val="Heading2"/>
      </w:pPr>
      <w:bookmarkStart w:id="8" w:name="_Toc452878143"/>
      <w:r w:rsidRPr="0009383E">
        <w:t>Definitions, Acronyms and Abbreviations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761"/>
      </w:tblGrid>
      <w:tr w:rsidR="004B1478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4B1478" w:rsidRPr="006148B9" w:rsidRDefault="004B1478" w:rsidP="006148B9">
            <w:pPr>
              <w:jc w:val="center"/>
              <w:rPr>
                <w:b/>
                <w:sz w:val="22"/>
              </w:rPr>
            </w:pPr>
            <w:r w:rsidRPr="006148B9">
              <w:rPr>
                <w:b/>
                <w:sz w:val="22"/>
              </w:rPr>
              <w:t>No.</w:t>
            </w:r>
          </w:p>
        </w:tc>
        <w:tc>
          <w:tcPr>
            <w:tcW w:w="2268" w:type="dxa"/>
            <w:vAlign w:val="center"/>
          </w:tcPr>
          <w:p w:rsidR="004B1478" w:rsidRPr="006148B9" w:rsidRDefault="004B1478" w:rsidP="006148B9">
            <w:pPr>
              <w:jc w:val="center"/>
              <w:rPr>
                <w:b/>
                <w:sz w:val="22"/>
              </w:rPr>
            </w:pPr>
            <w:r w:rsidRPr="006148B9">
              <w:rPr>
                <w:b/>
                <w:sz w:val="22"/>
              </w:rPr>
              <w:t>Terms</w:t>
            </w:r>
          </w:p>
        </w:tc>
        <w:tc>
          <w:tcPr>
            <w:tcW w:w="5761" w:type="dxa"/>
            <w:vAlign w:val="center"/>
          </w:tcPr>
          <w:p w:rsidR="004B1478" w:rsidRPr="006148B9" w:rsidRDefault="004B1478" w:rsidP="006148B9">
            <w:pPr>
              <w:jc w:val="center"/>
              <w:rPr>
                <w:b/>
                <w:sz w:val="22"/>
              </w:rPr>
            </w:pPr>
            <w:r w:rsidRPr="006148B9">
              <w:rPr>
                <w:b/>
                <w:sz w:val="22"/>
              </w:rPr>
              <w:t>Descriptions</w:t>
            </w:r>
          </w:p>
        </w:tc>
      </w:tr>
      <w:tr w:rsidR="004B1478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4B1478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001</w:t>
            </w:r>
          </w:p>
        </w:tc>
        <w:tc>
          <w:tcPr>
            <w:tcW w:w="2268" w:type="dxa"/>
            <w:vAlign w:val="center"/>
          </w:tcPr>
          <w:p w:rsidR="004B1478" w:rsidRPr="006148B9" w:rsidRDefault="004B1478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4B1478" w:rsidRPr="006148B9" w:rsidRDefault="004B1478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002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003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004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005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006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  <w:tr w:rsidR="006148B9" w:rsidTr="000D5D74">
        <w:trPr>
          <w:trHeight w:hRule="exact" w:val="397"/>
          <w:jc w:val="center"/>
        </w:trPr>
        <w:tc>
          <w:tcPr>
            <w:tcW w:w="988" w:type="dxa"/>
            <w:vAlign w:val="center"/>
          </w:tcPr>
          <w:p w:rsidR="006148B9" w:rsidRPr="006148B9" w:rsidRDefault="00047F6C" w:rsidP="006148B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007</w:t>
            </w:r>
          </w:p>
        </w:tc>
        <w:tc>
          <w:tcPr>
            <w:tcW w:w="2268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  <w:tc>
          <w:tcPr>
            <w:tcW w:w="5761" w:type="dxa"/>
            <w:vAlign w:val="center"/>
          </w:tcPr>
          <w:p w:rsidR="006148B9" w:rsidRPr="006148B9" w:rsidRDefault="006148B9" w:rsidP="00340847">
            <w:pPr>
              <w:rPr>
                <w:sz w:val="22"/>
              </w:rPr>
            </w:pPr>
          </w:p>
        </w:tc>
      </w:tr>
    </w:tbl>
    <w:p w:rsidR="00340847" w:rsidRPr="00340847" w:rsidRDefault="00340847" w:rsidP="006148B9">
      <w:pPr>
        <w:pStyle w:val="Header"/>
        <w:tabs>
          <w:tab w:val="clear" w:pos="4680"/>
          <w:tab w:val="clear" w:pos="9360"/>
        </w:tabs>
        <w:spacing w:after="160" w:line="259" w:lineRule="auto"/>
      </w:pPr>
    </w:p>
    <w:p w:rsidR="003F362D" w:rsidRDefault="003F362D" w:rsidP="008A466B">
      <w:pPr>
        <w:pStyle w:val="Heading2"/>
      </w:pPr>
      <w:bookmarkStart w:id="9" w:name="_Toc452878144"/>
      <w:r w:rsidRPr="0009383E">
        <w:t>References</w:t>
      </w:r>
      <w:bookmarkEnd w:id="9"/>
    </w:p>
    <w:p w:rsidR="00C03B1F" w:rsidRPr="00C03B1F" w:rsidRDefault="00C03B1F" w:rsidP="00C03B1F">
      <w:pPr>
        <w:pStyle w:val="ListParagraph"/>
        <w:numPr>
          <w:ilvl w:val="0"/>
          <w:numId w:val="5"/>
        </w:numPr>
      </w:pPr>
      <w:r>
        <w:t>N/A</w:t>
      </w:r>
    </w:p>
    <w:p w:rsidR="003F362D" w:rsidRDefault="003F362D" w:rsidP="008A466B">
      <w:pPr>
        <w:pStyle w:val="Heading2"/>
      </w:pPr>
      <w:bookmarkStart w:id="10" w:name="_Toc452878145"/>
      <w:r w:rsidRPr="00E52E18">
        <w:t>Overview</w:t>
      </w:r>
      <w:bookmarkEnd w:id="10"/>
    </w:p>
    <w:p w:rsidR="005D3BE9" w:rsidRPr="005D3BE9" w:rsidRDefault="005D3BE9" w:rsidP="00B26569">
      <w:pPr>
        <w:pStyle w:val="Heading3"/>
      </w:pPr>
      <w:r w:rsidRPr="005D3BE9">
        <w:rPr>
          <w:rFonts w:hint="eastAsia"/>
        </w:rPr>
        <w:t>Yêu cầu về môi trường:</w:t>
      </w:r>
    </w:p>
    <w:p w:rsidR="005D3BE9" w:rsidRDefault="00C76396" w:rsidP="00C7639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76396">
        <w:rPr>
          <w:rFonts w:eastAsiaTheme="minorEastAsia"/>
        </w:rPr>
        <w:t>Database</w:t>
      </w:r>
      <w:r>
        <w:rPr>
          <w:rFonts w:eastAsiaTheme="minorEastAsia"/>
        </w:rPr>
        <w:t>:</w:t>
      </w:r>
    </w:p>
    <w:p w:rsidR="00482A88" w:rsidRPr="003C39AB" w:rsidRDefault="00302263" w:rsidP="003C39AB">
      <w:pPr>
        <w:pStyle w:val="ListParagraph"/>
        <w:numPr>
          <w:ilvl w:val="1"/>
          <w:numId w:val="5"/>
        </w:numPr>
        <w:rPr>
          <w:rFonts w:eastAsiaTheme="minorEastAsia" w:hint="eastAsia"/>
        </w:rPr>
      </w:pPr>
      <w:r>
        <w:rPr>
          <w:rFonts w:eastAsiaTheme="minorEastAsia"/>
        </w:rPr>
        <w:t>MySQL 5.</w:t>
      </w:r>
      <w:r w:rsidR="003C39AB">
        <w:rPr>
          <w:rFonts w:eastAsiaTheme="minorEastAsia"/>
        </w:rPr>
        <w:t>6</w:t>
      </w:r>
    </w:p>
    <w:p w:rsidR="00ED6A00" w:rsidRDefault="009919C5" w:rsidP="00ED6A0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Java:</w:t>
      </w:r>
    </w:p>
    <w:p w:rsidR="009919C5" w:rsidRDefault="00421D90" w:rsidP="00421D9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 w:hint="eastAsia"/>
        </w:rPr>
        <w:t xml:space="preserve">JDK </w:t>
      </w:r>
      <w:r w:rsidR="00350681">
        <w:rPr>
          <w:rFonts w:eastAsiaTheme="minorEastAsia"/>
        </w:rPr>
        <w:t>1.8</w:t>
      </w:r>
    </w:p>
    <w:p w:rsidR="00981801" w:rsidRDefault="00981801" w:rsidP="0098180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Server:</w:t>
      </w:r>
    </w:p>
    <w:p w:rsidR="00421D90" w:rsidRDefault="00350681" w:rsidP="0098180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Glassfish 4.1</w:t>
      </w:r>
    </w:p>
    <w:p w:rsidR="00981801" w:rsidRDefault="00981801" w:rsidP="0098180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Build:</w:t>
      </w:r>
    </w:p>
    <w:p w:rsidR="00981801" w:rsidRDefault="00981801" w:rsidP="00981801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Apache Maven 3</w:t>
      </w:r>
      <w:r w:rsidR="003F26D8">
        <w:rPr>
          <w:rFonts w:eastAsiaTheme="minorEastAsia"/>
        </w:rPr>
        <w:t>.3.3</w:t>
      </w:r>
    </w:p>
    <w:p w:rsidR="00361CEA" w:rsidRDefault="00361CEA" w:rsidP="00361CE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OS:</w:t>
      </w:r>
    </w:p>
    <w:p w:rsidR="00361CEA" w:rsidRPr="00361CEA" w:rsidRDefault="00361CEA" w:rsidP="00361CE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Microsoft Windows </w:t>
      </w:r>
    </w:p>
    <w:p w:rsidR="00FC3843" w:rsidRPr="00DD0F5B" w:rsidRDefault="00FC3843" w:rsidP="00B654F2">
      <w:pPr>
        <w:pStyle w:val="ListParagraph"/>
        <w:ind w:left="1080"/>
        <w:rPr>
          <w:rFonts w:eastAsiaTheme="minorEastAsia" w:cs="Tahoma"/>
        </w:rPr>
      </w:pPr>
    </w:p>
    <w:sectPr w:rsidR="00FC3843" w:rsidRPr="00DD0F5B" w:rsidSect="00A408AF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371" w:rsidRDefault="00697371" w:rsidP="008F361A">
      <w:pPr>
        <w:spacing w:after="0" w:line="240" w:lineRule="auto"/>
      </w:pPr>
      <w:r>
        <w:separator/>
      </w:r>
    </w:p>
    <w:p w:rsidR="00697371" w:rsidRDefault="00697371"/>
  </w:endnote>
  <w:endnote w:type="continuationSeparator" w:id="0">
    <w:p w:rsidR="00697371" w:rsidRDefault="00697371" w:rsidP="008F361A">
      <w:pPr>
        <w:spacing w:after="0" w:line="240" w:lineRule="auto"/>
      </w:pPr>
      <w:r>
        <w:continuationSeparator/>
      </w:r>
    </w:p>
    <w:p w:rsidR="00697371" w:rsidRDefault="006973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5264804"/>
      <w:docPartObj>
        <w:docPartGallery w:val="Page Numbers (Bottom of Page)"/>
        <w:docPartUnique/>
      </w:docPartObj>
    </w:sdtPr>
    <w:sdtEndPr/>
    <w:sdtContent>
      <w:sdt>
        <w:sdtPr>
          <w:id w:val="-1497491842"/>
          <w:docPartObj>
            <w:docPartGallery w:val="Page Numbers (Top of Page)"/>
            <w:docPartUnique/>
          </w:docPartObj>
        </w:sdtPr>
        <w:sdtEndPr/>
        <w:sdtContent>
          <w:p w:rsidR="000964AB" w:rsidRPr="003F796D" w:rsidRDefault="000964AB" w:rsidP="00351323">
            <w:pPr>
              <w:pStyle w:val="Footer"/>
              <w:jc w:val="center"/>
              <w:rPr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8029"/>
            </w:tblGrid>
            <w:tr w:rsidR="000964AB" w:rsidRPr="00B359D2" w:rsidTr="00B04096">
              <w:trPr>
                <w:trHeight w:val="132"/>
              </w:trPr>
              <w:tc>
                <w:tcPr>
                  <w:tcW w:w="988" w:type="dxa"/>
                </w:tcPr>
                <w:p w:rsidR="000964AB" w:rsidRPr="00B359D2" w:rsidRDefault="000964AB" w:rsidP="003F796D">
                  <w:pPr>
                    <w:pStyle w:val="Header"/>
                    <w:rPr>
                      <w:sz w:val="22"/>
                    </w:rPr>
                  </w:pPr>
                  <w:r w:rsidRPr="00B359D2">
                    <w:rPr>
                      <w:sz w:val="22"/>
                    </w:rPr>
                    <w:t>P</w:t>
                  </w:r>
                  <w:r w:rsidRPr="00B359D2">
                    <w:rPr>
                      <w:bCs/>
                      <w:sz w:val="22"/>
                    </w:rPr>
                    <w:fldChar w:fldCharType="begin"/>
                  </w:r>
                  <w:r w:rsidRPr="00B359D2">
                    <w:rPr>
                      <w:bCs/>
                      <w:sz w:val="22"/>
                    </w:rPr>
                    <w:instrText xml:space="preserve"> PAGE </w:instrText>
                  </w:r>
                  <w:r w:rsidRPr="00B359D2">
                    <w:rPr>
                      <w:bCs/>
                      <w:sz w:val="22"/>
                    </w:rPr>
                    <w:fldChar w:fldCharType="separate"/>
                  </w:r>
                  <w:r w:rsidR="00AB10A2">
                    <w:rPr>
                      <w:bCs/>
                      <w:noProof/>
                      <w:sz w:val="22"/>
                    </w:rPr>
                    <w:t>4</w:t>
                  </w:r>
                  <w:r w:rsidRPr="00B359D2">
                    <w:rPr>
                      <w:bCs/>
                      <w:sz w:val="22"/>
                    </w:rPr>
                    <w:fldChar w:fldCharType="end"/>
                  </w:r>
                  <w:r w:rsidRPr="00B359D2">
                    <w:rPr>
                      <w:sz w:val="22"/>
                    </w:rPr>
                    <w:t>/</w:t>
                  </w:r>
                  <w:r w:rsidRPr="00B359D2">
                    <w:rPr>
                      <w:bCs/>
                      <w:sz w:val="22"/>
                    </w:rPr>
                    <w:fldChar w:fldCharType="begin"/>
                  </w:r>
                  <w:r w:rsidRPr="00B359D2">
                    <w:rPr>
                      <w:bCs/>
                      <w:sz w:val="22"/>
                    </w:rPr>
                    <w:instrText xml:space="preserve"> NUMPAGES  </w:instrText>
                  </w:r>
                  <w:r w:rsidRPr="00B359D2">
                    <w:rPr>
                      <w:bCs/>
                      <w:sz w:val="22"/>
                    </w:rPr>
                    <w:fldChar w:fldCharType="separate"/>
                  </w:r>
                  <w:r w:rsidR="00AB10A2">
                    <w:rPr>
                      <w:bCs/>
                      <w:noProof/>
                      <w:sz w:val="22"/>
                    </w:rPr>
                    <w:t>4</w:t>
                  </w:r>
                  <w:r w:rsidRPr="00B359D2">
                    <w:rPr>
                      <w:bCs/>
                      <w:sz w:val="22"/>
                    </w:rPr>
                    <w:fldChar w:fldCharType="end"/>
                  </w:r>
                </w:p>
              </w:tc>
              <w:tc>
                <w:tcPr>
                  <w:tcW w:w="8029" w:type="dxa"/>
                </w:tcPr>
                <w:p w:rsidR="000964AB" w:rsidRPr="00B359D2" w:rsidRDefault="000964AB" w:rsidP="00105400">
                  <w:pPr>
                    <w:pStyle w:val="Header"/>
                    <w:wordWrap w:val="0"/>
                    <w:jc w:val="right"/>
                    <w:rPr>
                      <w:sz w:val="22"/>
                    </w:rPr>
                  </w:pPr>
                  <w:r w:rsidRPr="00B359D2">
                    <w:rPr>
                      <w:i/>
                      <w:sz w:val="22"/>
                    </w:rPr>
                    <w:t xml:space="preserve">Copyright </w:t>
                  </w:r>
                  <w:r w:rsidRPr="00B359D2">
                    <w:rPr>
                      <w:rFonts w:cs="Tahoma"/>
                      <w:i/>
                      <w:sz w:val="22"/>
                    </w:rPr>
                    <w:t>©</w:t>
                  </w:r>
                  <w:r>
                    <w:rPr>
                      <w:i/>
                      <w:sz w:val="22"/>
                    </w:rPr>
                    <w:t xml:space="preserve"> 2016 FHDGroup</w:t>
                  </w:r>
                  <w:r w:rsidRPr="00B359D2">
                    <w:rPr>
                      <w:i/>
                      <w:sz w:val="22"/>
                    </w:rPr>
                    <w:t>. All Rights Reserved.</w:t>
                  </w:r>
                </w:p>
              </w:tc>
            </w:tr>
          </w:tbl>
          <w:p w:rsidR="000964AB" w:rsidRDefault="00697371" w:rsidP="003F796D">
            <w:pPr>
              <w:pStyle w:val="Footer"/>
            </w:pPr>
          </w:p>
        </w:sdtContent>
      </w:sdt>
    </w:sdtContent>
  </w:sdt>
  <w:p w:rsidR="000964AB" w:rsidRDefault="000964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371" w:rsidRDefault="00697371" w:rsidP="008F361A">
      <w:pPr>
        <w:spacing w:after="0" w:line="240" w:lineRule="auto"/>
      </w:pPr>
      <w:r>
        <w:separator/>
      </w:r>
    </w:p>
    <w:p w:rsidR="00697371" w:rsidRDefault="00697371"/>
  </w:footnote>
  <w:footnote w:type="continuationSeparator" w:id="0">
    <w:p w:rsidR="00697371" w:rsidRDefault="00697371" w:rsidP="008F361A">
      <w:pPr>
        <w:spacing w:after="0" w:line="240" w:lineRule="auto"/>
      </w:pPr>
      <w:r>
        <w:continuationSeparator/>
      </w:r>
    </w:p>
    <w:p w:rsidR="00697371" w:rsidRDefault="006973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5949"/>
      <w:gridCol w:w="992"/>
      <w:gridCol w:w="2076"/>
    </w:tblGrid>
    <w:tr w:rsidR="000964AB" w:rsidTr="00F06548">
      <w:trPr>
        <w:jc w:val="center"/>
      </w:trPr>
      <w:tc>
        <w:tcPr>
          <w:tcW w:w="9017" w:type="dxa"/>
          <w:gridSpan w:val="3"/>
        </w:tcPr>
        <w:p w:rsidR="000964AB" w:rsidRPr="00B359D2" w:rsidRDefault="003C39AB" w:rsidP="003C39AB">
          <w:pPr>
            <w:pStyle w:val="Header"/>
            <w:rPr>
              <w:sz w:val="22"/>
            </w:rPr>
          </w:pPr>
          <w:r>
            <w:rPr>
              <w:rFonts w:hint="eastAsia"/>
              <w:sz w:val="22"/>
            </w:rPr>
            <w:t>ZK160</w:t>
          </w:r>
          <w:r>
            <w:rPr>
              <w:rFonts w:eastAsiaTheme="minorEastAsia" w:hint="eastAsia"/>
              <w:sz w:val="22"/>
            </w:rPr>
            <w:t>8</w:t>
          </w:r>
          <w:r w:rsidR="00DD0F5B">
            <w:rPr>
              <w:rFonts w:hint="eastAsia"/>
              <w:sz w:val="22"/>
            </w:rPr>
            <w:t>-</w:t>
          </w:r>
          <w:r>
            <w:rPr>
              <w:sz w:val="22"/>
            </w:rPr>
            <w:t>BIST</w:t>
          </w:r>
        </w:p>
      </w:tc>
    </w:tr>
    <w:tr w:rsidR="000964AB" w:rsidTr="006B6839">
      <w:trPr>
        <w:jc w:val="center"/>
      </w:trPr>
      <w:tc>
        <w:tcPr>
          <w:tcW w:w="5949" w:type="dxa"/>
          <w:vMerge w:val="restart"/>
          <w:vAlign w:val="center"/>
        </w:tcPr>
        <w:p w:rsidR="000964AB" w:rsidRPr="00B359D2" w:rsidRDefault="00E401D0" w:rsidP="00555F3D">
          <w:pPr>
            <w:pStyle w:val="Header"/>
            <w:rPr>
              <w:sz w:val="22"/>
            </w:rPr>
          </w:pPr>
          <w:r>
            <w:rPr>
              <w:sz w:val="22"/>
            </w:rPr>
            <w:t>CONFIGURATION MANAGEMENT</w:t>
          </w:r>
        </w:p>
      </w:tc>
      <w:tc>
        <w:tcPr>
          <w:tcW w:w="992" w:type="dxa"/>
        </w:tcPr>
        <w:p w:rsidR="000964AB" w:rsidRPr="00B359D2" w:rsidRDefault="000964AB" w:rsidP="005E3549">
          <w:pPr>
            <w:pStyle w:val="Header"/>
            <w:rPr>
              <w:sz w:val="22"/>
            </w:rPr>
          </w:pPr>
          <w:r w:rsidRPr="00B359D2">
            <w:rPr>
              <w:sz w:val="22"/>
            </w:rPr>
            <w:t>Date</w:t>
          </w:r>
        </w:p>
      </w:tc>
      <w:tc>
        <w:tcPr>
          <w:tcW w:w="2076" w:type="dxa"/>
        </w:tcPr>
        <w:p w:rsidR="000964AB" w:rsidRPr="00B359D2" w:rsidRDefault="003C39AB" w:rsidP="006B6839">
          <w:pPr>
            <w:pStyle w:val="Header"/>
            <w:jc w:val="both"/>
            <w:rPr>
              <w:sz w:val="22"/>
            </w:rPr>
          </w:pPr>
          <w:r>
            <w:rPr>
              <w:sz w:val="22"/>
            </w:rPr>
            <w:t>MAY</w:t>
          </w:r>
          <w:r w:rsidR="000964AB" w:rsidRPr="00B359D2">
            <w:rPr>
              <w:sz w:val="22"/>
            </w:rPr>
            <w:t xml:space="preserve"> </w:t>
          </w:r>
          <w:r w:rsidR="00DD0F5B">
            <w:rPr>
              <w:sz w:val="22"/>
            </w:rPr>
            <w:t>22</w:t>
          </w:r>
          <w:r w:rsidR="000964AB" w:rsidRPr="00B359D2">
            <w:rPr>
              <w:sz w:val="22"/>
            </w:rPr>
            <w:t>, 201</w:t>
          </w:r>
          <w:r w:rsidR="000964AB">
            <w:rPr>
              <w:sz w:val="22"/>
            </w:rPr>
            <w:t>6</w:t>
          </w:r>
        </w:p>
      </w:tc>
    </w:tr>
    <w:tr w:rsidR="000964AB" w:rsidTr="00F06548">
      <w:trPr>
        <w:jc w:val="center"/>
      </w:trPr>
      <w:tc>
        <w:tcPr>
          <w:tcW w:w="5949" w:type="dxa"/>
          <w:vMerge/>
        </w:tcPr>
        <w:p w:rsidR="000964AB" w:rsidRPr="00B359D2" w:rsidRDefault="000964AB">
          <w:pPr>
            <w:pStyle w:val="Header"/>
            <w:rPr>
              <w:sz w:val="22"/>
            </w:rPr>
          </w:pPr>
        </w:p>
      </w:tc>
      <w:tc>
        <w:tcPr>
          <w:tcW w:w="992" w:type="dxa"/>
        </w:tcPr>
        <w:p w:rsidR="000964AB" w:rsidRPr="00B359D2" w:rsidRDefault="000964AB" w:rsidP="005E3549">
          <w:pPr>
            <w:pStyle w:val="Header"/>
            <w:rPr>
              <w:sz w:val="22"/>
            </w:rPr>
          </w:pPr>
          <w:r w:rsidRPr="00B359D2">
            <w:rPr>
              <w:sz w:val="22"/>
            </w:rPr>
            <w:t>Version</w:t>
          </w:r>
        </w:p>
      </w:tc>
      <w:tc>
        <w:tcPr>
          <w:tcW w:w="2076" w:type="dxa"/>
        </w:tcPr>
        <w:p w:rsidR="000964AB" w:rsidRPr="00B359D2" w:rsidRDefault="000964AB" w:rsidP="00351323">
          <w:pPr>
            <w:pStyle w:val="Header"/>
            <w:jc w:val="both"/>
            <w:rPr>
              <w:sz w:val="22"/>
            </w:rPr>
          </w:pPr>
          <w:r w:rsidRPr="00B359D2">
            <w:rPr>
              <w:sz w:val="22"/>
            </w:rPr>
            <w:t>1.0</w:t>
          </w:r>
        </w:p>
      </w:tc>
    </w:tr>
  </w:tbl>
  <w:p w:rsidR="000964AB" w:rsidRDefault="000964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104775</wp:posOffset>
              </wp:positionV>
              <wp:extent cx="57435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8E008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8.25pt" to="450.7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" strokecolor="black [3200]" strokeweight="1.5pt">
              <v:stroke joinstyle="miter"/>
            </v:line>
          </w:pict>
        </mc:Fallback>
      </mc:AlternateContent>
    </w:r>
  </w:p>
  <w:p w:rsidR="000964AB" w:rsidRDefault="000964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5DF"/>
    <w:multiLevelType w:val="hybridMultilevel"/>
    <w:tmpl w:val="4D30AD34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7617"/>
    <w:multiLevelType w:val="hybridMultilevel"/>
    <w:tmpl w:val="2D7425F6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0025"/>
    <w:multiLevelType w:val="multilevel"/>
    <w:tmpl w:val="861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945F4"/>
    <w:multiLevelType w:val="hybridMultilevel"/>
    <w:tmpl w:val="0496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D674E7"/>
    <w:multiLevelType w:val="multilevel"/>
    <w:tmpl w:val="363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331F7"/>
    <w:multiLevelType w:val="multilevel"/>
    <w:tmpl w:val="EC2049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90E5E50"/>
    <w:multiLevelType w:val="multilevel"/>
    <w:tmpl w:val="CA6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8B02D6"/>
    <w:multiLevelType w:val="hybridMultilevel"/>
    <w:tmpl w:val="CDFCF25A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>
    <w:nsid w:val="1AEC06D1"/>
    <w:multiLevelType w:val="hybridMultilevel"/>
    <w:tmpl w:val="0496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262836"/>
    <w:multiLevelType w:val="hybridMultilevel"/>
    <w:tmpl w:val="BDB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B751C"/>
    <w:multiLevelType w:val="hybridMultilevel"/>
    <w:tmpl w:val="057EEC12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83722"/>
    <w:multiLevelType w:val="multilevel"/>
    <w:tmpl w:val="586A47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1C112F8"/>
    <w:multiLevelType w:val="hybridMultilevel"/>
    <w:tmpl w:val="BACE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443D2"/>
    <w:multiLevelType w:val="hybridMultilevel"/>
    <w:tmpl w:val="418E6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A8316BD"/>
    <w:multiLevelType w:val="hybridMultilevel"/>
    <w:tmpl w:val="049633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F905295"/>
    <w:multiLevelType w:val="hybridMultilevel"/>
    <w:tmpl w:val="5FEA056A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71BC4"/>
    <w:multiLevelType w:val="hybridMultilevel"/>
    <w:tmpl w:val="64265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96A4D2D"/>
    <w:multiLevelType w:val="multilevel"/>
    <w:tmpl w:val="1D7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49081D"/>
    <w:multiLevelType w:val="hybridMultilevel"/>
    <w:tmpl w:val="F0241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FCD5B25"/>
    <w:multiLevelType w:val="hybridMultilevel"/>
    <w:tmpl w:val="0F7ED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BD4659"/>
    <w:multiLevelType w:val="hybridMultilevel"/>
    <w:tmpl w:val="091A7A7C"/>
    <w:lvl w:ilvl="0" w:tplc="1CF08D92">
      <w:start w:val="1"/>
      <w:numFmt w:val="decimal"/>
      <w:lvlText w:val="%1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214296"/>
    <w:multiLevelType w:val="hybridMultilevel"/>
    <w:tmpl w:val="5146568E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8387A"/>
    <w:multiLevelType w:val="hybridMultilevel"/>
    <w:tmpl w:val="C1567BBA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23C44"/>
    <w:multiLevelType w:val="multilevel"/>
    <w:tmpl w:val="F69A0F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54450F99"/>
    <w:multiLevelType w:val="multilevel"/>
    <w:tmpl w:val="10B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4D0839"/>
    <w:multiLevelType w:val="multilevel"/>
    <w:tmpl w:val="378C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2A57E3"/>
    <w:multiLevelType w:val="hybridMultilevel"/>
    <w:tmpl w:val="E49A688E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7">
    <w:nsid w:val="5C480441"/>
    <w:multiLevelType w:val="hybridMultilevel"/>
    <w:tmpl w:val="1C8A2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133E0"/>
    <w:multiLevelType w:val="hybridMultilevel"/>
    <w:tmpl w:val="CEEA9AC0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2A171C"/>
    <w:multiLevelType w:val="multilevel"/>
    <w:tmpl w:val="794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E7480D"/>
    <w:multiLevelType w:val="hybridMultilevel"/>
    <w:tmpl w:val="89842F1E"/>
    <w:lvl w:ilvl="0" w:tplc="073A7BC4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1">
    <w:nsid w:val="6C3B71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C52579A"/>
    <w:multiLevelType w:val="hybridMultilevel"/>
    <w:tmpl w:val="E236CEE4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86FAE"/>
    <w:multiLevelType w:val="multilevel"/>
    <w:tmpl w:val="4FC4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1216DB"/>
    <w:multiLevelType w:val="hybridMultilevel"/>
    <w:tmpl w:val="05F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2E7728"/>
    <w:multiLevelType w:val="hybridMultilevel"/>
    <w:tmpl w:val="37260D86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75339"/>
    <w:multiLevelType w:val="multilevel"/>
    <w:tmpl w:val="03C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452FE5"/>
    <w:multiLevelType w:val="hybridMultilevel"/>
    <w:tmpl w:val="0128943A"/>
    <w:lvl w:ilvl="0" w:tplc="2A02F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23"/>
  </w:num>
  <w:num w:numId="4">
    <w:abstractNumId w:val="20"/>
  </w:num>
  <w:num w:numId="5">
    <w:abstractNumId w:val="15"/>
  </w:num>
  <w:num w:numId="6">
    <w:abstractNumId w:val="5"/>
  </w:num>
  <w:num w:numId="7">
    <w:abstractNumId w:val="32"/>
  </w:num>
  <w:num w:numId="8">
    <w:abstractNumId w:val="37"/>
  </w:num>
  <w:num w:numId="9">
    <w:abstractNumId w:val="10"/>
  </w:num>
  <w:num w:numId="10">
    <w:abstractNumId w:val="21"/>
  </w:num>
  <w:num w:numId="11">
    <w:abstractNumId w:val="0"/>
  </w:num>
  <w:num w:numId="12">
    <w:abstractNumId w:val="9"/>
  </w:num>
  <w:num w:numId="13">
    <w:abstractNumId w:val="36"/>
  </w:num>
  <w:num w:numId="14">
    <w:abstractNumId w:val="2"/>
  </w:num>
  <w:num w:numId="15">
    <w:abstractNumId w:val="24"/>
  </w:num>
  <w:num w:numId="16">
    <w:abstractNumId w:val="25"/>
  </w:num>
  <w:num w:numId="17">
    <w:abstractNumId w:val="33"/>
  </w:num>
  <w:num w:numId="18">
    <w:abstractNumId w:val="4"/>
  </w:num>
  <w:num w:numId="19">
    <w:abstractNumId w:val="29"/>
  </w:num>
  <w:num w:numId="20">
    <w:abstractNumId w:val="6"/>
  </w:num>
  <w:num w:numId="21">
    <w:abstractNumId w:val="17"/>
  </w:num>
  <w:num w:numId="22">
    <w:abstractNumId w:val="22"/>
  </w:num>
  <w:num w:numId="23">
    <w:abstractNumId w:val="35"/>
  </w:num>
  <w:num w:numId="24">
    <w:abstractNumId w:val="1"/>
  </w:num>
  <w:num w:numId="25">
    <w:abstractNumId w:val="7"/>
  </w:num>
  <w:num w:numId="26">
    <w:abstractNumId w:val="27"/>
  </w:num>
  <w:num w:numId="27">
    <w:abstractNumId w:val="13"/>
  </w:num>
  <w:num w:numId="28">
    <w:abstractNumId w:val="26"/>
  </w:num>
  <w:num w:numId="29">
    <w:abstractNumId w:val="19"/>
  </w:num>
  <w:num w:numId="30">
    <w:abstractNumId w:val="34"/>
  </w:num>
  <w:num w:numId="31">
    <w:abstractNumId w:val="18"/>
  </w:num>
  <w:num w:numId="32">
    <w:abstractNumId w:val="12"/>
  </w:num>
  <w:num w:numId="33">
    <w:abstractNumId w:val="28"/>
  </w:num>
  <w:num w:numId="34">
    <w:abstractNumId w:val="8"/>
  </w:num>
  <w:num w:numId="35">
    <w:abstractNumId w:val="3"/>
  </w:num>
  <w:num w:numId="36">
    <w:abstractNumId w:val="14"/>
  </w:num>
  <w:num w:numId="37">
    <w:abstractNumId w:val="5"/>
  </w:num>
  <w:num w:numId="38">
    <w:abstractNumId w:val="1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6"/>
    <w:rsid w:val="000005A2"/>
    <w:rsid w:val="00000FDB"/>
    <w:rsid w:val="00001898"/>
    <w:rsid w:val="00002D33"/>
    <w:rsid w:val="0000443F"/>
    <w:rsid w:val="00016EEA"/>
    <w:rsid w:val="00022C1A"/>
    <w:rsid w:val="0002628B"/>
    <w:rsid w:val="00037ACD"/>
    <w:rsid w:val="000414DF"/>
    <w:rsid w:val="00044340"/>
    <w:rsid w:val="000465A1"/>
    <w:rsid w:val="00047F6C"/>
    <w:rsid w:val="0005109E"/>
    <w:rsid w:val="000554B4"/>
    <w:rsid w:val="00060512"/>
    <w:rsid w:val="00066D53"/>
    <w:rsid w:val="00071AAD"/>
    <w:rsid w:val="00072402"/>
    <w:rsid w:val="000728B8"/>
    <w:rsid w:val="00073A0A"/>
    <w:rsid w:val="000756BD"/>
    <w:rsid w:val="00082C4E"/>
    <w:rsid w:val="000851AA"/>
    <w:rsid w:val="000919D3"/>
    <w:rsid w:val="0009227E"/>
    <w:rsid w:val="0009383E"/>
    <w:rsid w:val="00095517"/>
    <w:rsid w:val="000964AB"/>
    <w:rsid w:val="000969A9"/>
    <w:rsid w:val="0009721D"/>
    <w:rsid w:val="000A0C5C"/>
    <w:rsid w:val="000A35DD"/>
    <w:rsid w:val="000A4F4B"/>
    <w:rsid w:val="000B161F"/>
    <w:rsid w:val="000B6405"/>
    <w:rsid w:val="000C15EE"/>
    <w:rsid w:val="000C3997"/>
    <w:rsid w:val="000C3D8C"/>
    <w:rsid w:val="000D3743"/>
    <w:rsid w:val="000D46E6"/>
    <w:rsid w:val="000D5911"/>
    <w:rsid w:val="000D5D74"/>
    <w:rsid w:val="00103609"/>
    <w:rsid w:val="00103CA3"/>
    <w:rsid w:val="00105400"/>
    <w:rsid w:val="00106E44"/>
    <w:rsid w:val="001141F6"/>
    <w:rsid w:val="00114D90"/>
    <w:rsid w:val="001156CF"/>
    <w:rsid w:val="00115A4A"/>
    <w:rsid w:val="00120CF5"/>
    <w:rsid w:val="00133BD3"/>
    <w:rsid w:val="00145B5B"/>
    <w:rsid w:val="00160913"/>
    <w:rsid w:val="001613D1"/>
    <w:rsid w:val="001739CC"/>
    <w:rsid w:val="001779B3"/>
    <w:rsid w:val="0018109A"/>
    <w:rsid w:val="001845E8"/>
    <w:rsid w:val="0018487B"/>
    <w:rsid w:val="00192A19"/>
    <w:rsid w:val="00194C70"/>
    <w:rsid w:val="00196E95"/>
    <w:rsid w:val="001A2775"/>
    <w:rsid w:val="001B1FA0"/>
    <w:rsid w:val="001B506F"/>
    <w:rsid w:val="001C22CB"/>
    <w:rsid w:val="001C37E9"/>
    <w:rsid w:val="001D1ACA"/>
    <w:rsid w:val="001E06FF"/>
    <w:rsid w:val="001E3525"/>
    <w:rsid w:val="001E38FF"/>
    <w:rsid w:val="001E6C22"/>
    <w:rsid w:val="001F3F1D"/>
    <w:rsid w:val="001F3F63"/>
    <w:rsid w:val="0020666B"/>
    <w:rsid w:val="002148C5"/>
    <w:rsid w:val="00215C45"/>
    <w:rsid w:val="002207C2"/>
    <w:rsid w:val="00220E3C"/>
    <w:rsid w:val="00225931"/>
    <w:rsid w:val="00227FA9"/>
    <w:rsid w:val="00235912"/>
    <w:rsid w:val="00240E8B"/>
    <w:rsid w:val="00250BCB"/>
    <w:rsid w:val="00250C73"/>
    <w:rsid w:val="00254015"/>
    <w:rsid w:val="00257D9F"/>
    <w:rsid w:val="00263253"/>
    <w:rsid w:val="002733A7"/>
    <w:rsid w:val="002746E8"/>
    <w:rsid w:val="002776AB"/>
    <w:rsid w:val="0028413C"/>
    <w:rsid w:val="0028540A"/>
    <w:rsid w:val="00286809"/>
    <w:rsid w:val="00290834"/>
    <w:rsid w:val="00290994"/>
    <w:rsid w:val="002967CE"/>
    <w:rsid w:val="002979D9"/>
    <w:rsid w:val="002A745A"/>
    <w:rsid w:val="002B7C2B"/>
    <w:rsid w:val="002C41D0"/>
    <w:rsid w:val="002C5F4A"/>
    <w:rsid w:val="002D2561"/>
    <w:rsid w:val="002E6A25"/>
    <w:rsid w:val="002F5F1F"/>
    <w:rsid w:val="003006AC"/>
    <w:rsid w:val="00302263"/>
    <w:rsid w:val="00304F22"/>
    <w:rsid w:val="0030578C"/>
    <w:rsid w:val="00327934"/>
    <w:rsid w:val="00330AF5"/>
    <w:rsid w:val="00333E42"/>
    <w:rsid w:val="00334EE7"/>
    <w:rsid w:val="00336EF9"/>
    <w:rsid w:val="00340847"/>
    <w:rsid w:val="00340DF7"/>
    <w:rsid w:val="00347663"/>
    <w:rsid w:val="00350681"/>
    <w:rsid w:val="00351323"/>
    <w:rsid w:val="0035314B"/>
    <w:rsid w:val="0036068D"/>
    <w:rsid w:val="00361CEA"/>
    <w:rsid w:val="00361D32"/>
    <w:rsid w:val="0036381D"/>
    <w:rsid w:val="00363BB9"/>
    <w:rsid w:val="003714CD"/>
    <w:rsid w:val="00375641"/>
    <w:rsid w:val="003838A6"/>
    <w:rsid w:val="00394A44"/>
    <w:rsid w:val="003A5352"/>
    <w:rsid w:val="003B27E7"/>
    <w:rsid w:val="003B5083"/>
    <w:rsid w:val="003B6B15"/>
    <w:rsid w:val="003B7EA6"/>
    <w:rsid w:val="003C0E04"/>
    <w:rsid w:val="003C1F7F"/>
    <w:rsid w:val="003C39AB"/>
    <w:rsid w:val="003C4B54"/>
    <w:rsid w:val="003C689B"/>
    <w:rsid w:val="003C6C2F"/>
    <w:rsid w:val="003C6DC2"/>
    <w:rsid w:val="003C7916"/>
    <w:rsid w:val="003D344C"/>
    <w:rsid w:val="003D6C80"/>
    <w:rsid w:val="003D6DBE"/>
    <w:rsid w:val="003E2DB8"/>
    <w:rsid w:val="003E4BDA"/>
    <w:rsid w:val="003F26D8"/>
    <w:rsid w:val="003F362D"/>
    <w:rsid w:val="003F4480"/>
    <w:rsid w:val="003F796D"/>
    <w:rsid w:val="00400B4A"/>
    <w:rsid w:val="00404551"/>
    <w:rsid w:val="004118ED"/>
    <w:rsid w:val="00413642"/>
    <w:rsid w:val="00413A4E"/>
    <w:rsid w:val="00421D90"/>
    <w:rsid w:val="00422C34"/>
    <w:rsid w:val="0042370A"/>
    <w:rsid w:val="00427C9A"/>
    <w:rsid w:val="00432D0C"/>
    <w:rsid w:val="004339D2"/>
    <w:rsid w:val="00434A7E"/>
    <w:rsid w:val="00437F87"/>
    <w:rsid w:val="00441CE0"/>
    <w:rsid w:val="00446EE6"/>
    <w:rsid w:val="004624F1"/>
    <w:rsid w:val="00464EAE"/>
    <w:rsid w:val="00465741"/>
    <w:rsid w:val="004731AA"/>
    <w:rsid w:val="00482A88"/>
    <w:rsid w:val="004847BC"/>
    <w:rsid w:val="00493262"/>
    <w:rsid w:val="004A11D4"/>
    <w:rsid w:val="004A4294"/>
    <w:rsid w:val="004A619E"/>
    <w:rsid w:val="004A6208"/>
    <w:rsid w:val="004B1478"/>
    <w:rsid w:val="004B2286"/>
    <w:rsid w:val="004C2EB2"/>
    <w:rsid w:val="004D1607"/>
    <w:rsid w:val="004D174C"/>
    <w:rsid w:val="004D1778"/>
    <w:rsid w:val="004D30EF"/>
    <w:rsid w:val="004D6839"/>
    <w:rsid w:val="004E6BE8"/>
    <w:rsid w:val="004E719B"/>
    <w:rsid w:val="004F7E8E"/>
    <w:rsid w:val="005012AC"/>
    <w:rsid w:val="0050594E"/>
    <w:rsid w:val="0050614E"/>
    <w:rsid w:val="00506221"/>
    <w:rsid w:val="00527C80"/>
    <w:rsid w:val="00550AAF"/>
    <w:rsid w:val="0055113C"/>
    <w:rsid w:val="00552992"/>
    <w:rsid w:val="00555F3D"/>
    <w:rsid w:val="00562F45"/>
    <w:rsid w:val="00564AB9"/>
    <w:rsid w:val="00565154"/>
    <w:rsid w:val="0057381A"/>
    <w:rsid w:val="00575427"/>
    <w:rsid w:val="005816E7"/>
    <w:rsid w:val="005944B4"/>
    <w:rsid w:val="00594A6C"/>
    <w:rsid w:val="005A3362"/>
    <w:rsid w:val="005C2B9F"/>
    <w:rsid w:val="005C6501"/>
    <w:rsid w:val="005D3BE9"/>
    <w:rsid w:val="005D3FD7"/>
    <w:rsid w:val="005D615E"/>
    <w:rsid w:val="005E3549"/>
    <w:rsid w:val="005F2587"/>
    <w:rsid w:val="00612452"/>
    <w:rsid w:val="006138E1"/>
    <w:rsid w:val="006148B9"/>
    <w:rsid w:val="00640B65"/>
    <w:rsid w:val="0064723F"/>
    <w:rsid w:val="006536A4"/>
    <w:rsid w:val="00654C7A"/>
    <w:rsid w:val="0065648C"/>
    <w:rsid w:val="0065663F"/>
    <w:rsid w:val="00665585"/>
    <w:rsid w:val="006672B8"/>
    <w:rsid w:val="006835DD"/>
    <w:rsid w:val="006859BE"/>
    <w:rsid w:val="0069058B"/>
    <w:rsid w:val="00697371"/>
    <w:rsid w:val="006B0CF3"/>
    <w:rsid w:val="006B3A42"/>
    <w:rsid w:val="006B6467"/>
    <w:rsid w:val="006B6839"/>
    <w:rsid w:val="006C123E"/>
    <w:rsid w:val="006C1BCA"/>
    <w:rsid w:val="006D1958"/>
    <w:rsid w:val="006D2BE0"/>
    <w:rsid w:val="006F2C10"/>
    <w:rsid w:val="006F4F44"/>
    <w:rsid w:val="007039DE"/>
    <w:rsid w:val="00706101"/>
    <w:rsid w:val="007102D1"/>
    <w:rsid w:val="00714D86"/>
    <w:rsid w:val="00717D4C"/>
    <w:rsid w:val="00723900"/>
    <w:rsid w:val="007247E0"/>
    <w:rsid w:val="007263E8"/>
    <w:rsid w:val="007331EC"/>
    <w:rsid w:val="007372D5"/>
    <w:rsid w:val="00737B0B"/>
    <w:rsid w:val="00740F4B"/>
    <w:rsid w:val="00751FC9"/>
    <w:rsid w:val="00753839"/>
    <w:rsid w:val="00754C19"/>
    <w:rsid w:val="007559F8"/>
    <w:rsid w:val="00757090"/>
    <w:rsid w:val="00767B2B"/>
    <w:rsid w:val="007857F0"/>
    <w:rsid w:val="00790492"/>
    <w:rsid w:val="007964DE"/>
    <w:rsid w:val="007970E5"/>
    <w:rsid w:val="007A301D"/>
    <w:rsid w:val="007A3028"/>
    <w:rsid w:val="007A58B9"/>
    <w:rsid w:val="007B18C3"/>
    <w:rsid w:val="007C5956"/>
    <w:rsid w:val="007C61DC"/>
    <w:rsid w:val="007E3908"/>
    <w:rsid w:val="007F7123"/>
    <w:rsid w:val="00801AC8"/>
    <w:rsid w:val="00807628"/>
    <w:rsid w:val="0081057C"/>
    <w:rsid w:val="00811F98"/>
    <w:rsid w:val="008143E6"/>
    <w:rsid w:val="00814F67"/>
    <w:rsid w:val="00817C25"/>
    <w:rsid w:val="00824CB3"/>
    <w:rsid w:val="0082652A"/>
    <w:rsid w:val="0082722D"/>
    <w:rsid w:val="00831C9B"/>
    <w:rsid w:val="008322C0"/>
    <w:rsid w:val="0085043E"/>
    <w:rsid w:val="00850F8B"/>
    <w:rsid w:val="0085182C"/>
    <w:rsid w:val="00862F25"/>
    <w:rsid w:val="008664F7"/>
    <w:rsid w:val="00872E2C"/>
    <w:rsid w:val="008770F4"/>
    <w:rsid w:val="00882A14"/>
    <w:rsid w:val="00891FEF"/>
    <w:rsid w:val="008A0D29"/>
    <w:rsid w:val="008A466B"/>
    <w:rsid w:val="008A49C3"/>
    <w:rsid w:val="008B2974"/>
    <w:rsid w:val="008B5F07"/>
    <w:rsid w:val="008C475C"/>
    <w:rsid w:val="008C62F3"/>
    <w:rsid w:val="008D47FC"/>
    <w:rsid w:val="008D5742"/>
    <w:rsid w:val="008E5F9A"/>
    <w:rsid w:val="008E6DF3"/>
    <w:rsid w:val="008F0C21"/>
    <w:rsid w:val="008F128C"/>
    <w:rsid w:val="008F361A"/>
    <w:rsid w:val="008F5F34"/>
    <w:rsid w:val="00902677"/>
    <w:rsid w:val="00910058"/>
    <w:rsid w:val="00911CE7"/>
    <w:rsid w:val="00913DC8"/>
    <w:rsid w:val="0091412B"/>
    <w:rsid w:val="00923679"/>
    <w:rsid w:val="00923F53"/>
    <w:rsid w:val="009245A8"/>
    <w:rsid w:val="009249CA"/>
    <w:rsid w:val="00924F0A"/>
    <w:rsid w:val="00932D01"/>
    <w:rsid w:val="00934C63"/>
    <w:rsid w:val="00944370"/>
    <w:rsid w:val="00946020"/>
    <w:rsid w:val="0095128F"/>
    <w:rsid w:val="00956A32"/>
    <w:rsid w:val="009666F5"/>
    <w:rsid w:val="009734DB"/>
    <w:rsid w:val="00981324"/>
    <w:rsid w:val="00981801"/>
    <w:rsid w:val="009919C5"/>
    <w:rsid w:val="00991BCD"/>
    <w:rsid w:val="00992553"/>
    <w:rsid w:val="0099336A"/>
    <w:rsid w:val="009A0C07"/>
    <w:rsid w:val="009A4763"/>
    <w:rsid w:val="009B3AFA"/>
    <w:rsid w:val="009B3B17"/>
    <w:rsid w:val="009B7C6B"/>
    <w:rsid w:val="009C13A8"/>
    <w:rsid w:val="009C49C5"/>
    <w:rsid w:val="009C5E38"/>
    <w:rsid w:val="009D2F3B"/>
    <w:rsid w:val="009D6E20"/>
    <w:rsid w:val="009E0FFA"/>
    <w:rsid w:val="009E1B42"/>
    <w:rsid w:val="009E25C9"/>
    <w:rsid w:val="009E5F48"/>
    <w:rsid w:val="009F098D"/>
    <w:rsid w:val="009F57F5"/>
    <w:rsid w:val="00A1124F"/>
    <w:rsid w:val="00A149AB"/>
    <w:rsid w:val="00A159FB"/>
    <w:rsid w:val="00A369C4"/>
    <w:rsid w:val="00A378C2"/>
    <w:rsid w:val="00A408AF"/>
    <w:rsid w:val="00A4551D"/>
    <w:rsid w:val="00A52B08"/>
    <w:rsid w:val="00A5583E"/>
    <w:rsid w:val="00A57515"/>
    <w:rsid w:val="00A61712"/>
    <w:rsid w:val="00A749E5"/>
    <w:rsid w:val="00A77EF9"/>
    <w:rsid w:val="00A829A5"/>
    <w:rsid w:val="00A82CB3"/>
    <w:rsid w:val="00A92183"/>
    <w:rsid w:val="00A92E1C"/>
    <w:rsid w:val="00A943E6"/>
    <w:rsid w:val="00AA097A"/>
    <w:rsid w:val="00AB10A2"/>
    <w:rsid w:val="00AB3013"/>
    <w:rsid w:val="00AC3B47"/>
    <w:rsid w:val="00AC79BC"/>
    <w:rsid w:val="00AD52D5"/>
    <w:rsid w:val="00AE3F23"/>
    <w:rsid w:val="00AE47C2"/>
    <w:rsid w:val="00AE6F2B"/>
    <w:rsid w:val="00AF3254"/>
    <w:rsid w:val="00B02C78"/>
    <w:rsid w:val="00B04096"/>
    <w:rsid w:val="00B11165"/>
    <w:rsid w:val="00B1262D"/>
    <w:rsid w:val="00B22342"/>
    <w:rsid w:val="00B2298C"/>
    <w:rsid w:val="00B26569"/>
    <w:rsid w:val="00B26F7A"/>
    <w:rsid w:val="00B30B1B"/>
    <w:rsid w:val="00B32CE2"/>
    <w:rsid w:val="00B359D2"/>
    <w:rsid w:val="00B464A1"/>
    <w:rsid w:val="00B52B5B"/>
    <w:rsid w:val="00B654F2"/>
    <w:rsid w:val="00B65B06"/>
    <w:rsid w:val="00B70F99"/>
    <w:rsid w:val="00B725AF"/>
    <w:rsid w:val="00B7587B"/>
    <w:rsid w:val="00B81EF6"/>
    <w:rsid w:val="00B853B8"/>
    <w:rsid w:val="00B85D62"/>
    <w:rsid w:val="00B920DA"/>
    <w:rsid w:val="00B927C2"/>
    <w:rsid w:val="00BA442C"/>
    <w:rsid w:val="00BA4A0B"/>
    <w:rsid w:val="00BA4CB7"/>
    <w:rsid w:val="00BB2C2C"/>
    <w:rsid w:val="00BC2B4C"/>
    <w:rsid w:val="00BC3FC9"/>
    <w:rsid w:val="00BD1F55"/>
    <w:rsid w:val="00BD1FF5"/>
    <w:rsid w:val="00BD5435"/>
    <w:rsid w:val="00BD57ED"/>
    <w:rsid w:val="00BE483F"/>
    <w:rsid w:val="00BE5396"/>
    <w:rsid w:val="00C01A5F"/>
    <w:rsid w:val="00C03B1F"/>
    <w:rsid w:val="00C04AB6"/>
    <w:rsid w:val="00C05A59"/>
    <w:rsid w:val="00C14681"/>
    <w:rsid w:val="00C14E90"/>
    <w:rsid w:val="00C16A39"/>
    <w:rsid w:val="00C16B08"/>
    <w:rsid w:val="00C221E3"/>
    <w:rsid w:val="00C2497F"/>
    <w:rsid w:val="00C320D7"/>
    <w:rsid w:val="00C3262C"/>
    <w:rsid w:val="00C37716"/>
    <w:rsid w:val="00C41633"/>
    <w:rsid w:val="00C45A74"/>
    <w:rsid w:val="00C47B47"/>
    <w:rsid w:val="00C510C8"/>
    <w:rsid w:val="00C540C1"/>
    <w:rsid w:val="00C56B0E"/>
    <w:rsid w:val="00C61632"/>
    <w:rsid w:val="00C64F2B"/>
    <w:rsid w:val="00C731F5"/>
    <w:rsid w:val="00C74481"/>
    <w:rsid w:val="00C76396"/>
    <w:rsid w:val="00C81B09"/>
    <w:rsid w:val="00C927D2"/>
    <w:rsid w:val="00CA4F8E"/>
    <w:rsid w:val="00CB289E"/>
    <w:rsid w:val="00CB3AAA"/>
    <w:rsid w:val="00CB6526"/>
    <w:rsid w:val="00CC3699"/>
    <w:rsid w:val="00CC39DB"/>
    <w:rsid w:val="00CE2E91"/>
    <w:rsid w:val="00CF4198"/>
    <w:rsid w:val="00CF66ED"/>
    <w:rsid w:val="00D01CB5"/>
    <w:rsid w:val="00D02E0E"/>
    <w:rsid w:val="00D0300C"/>
    <w:rsid w:val="00D039DE"/>
    <w:rsid w:val="00D04531"/>
    <w:rsid w:val="00D102AE"/>
    <w:rsid w:val="00D11366"/>
    <w:rsid w:val="00D2010C"/>
    <w:rsid w:val="00D23973"/>
    <w:rsid w:val="00D24662"/>
    <w:rsid w:val="00D32089"/>
    <w:rsid w:val="00D4499D"/>
    <w:rsid w:val="00D47ACA"/>
    <w:rsid w:val="00D51289"/>
    <w:rsid w:val="00D52C8F"/>
    <w:rsid w:val="00D54613"/>
    <w:rsid w:val="00D55A6F"/>
    <w:rsid w:val="00D60D0D"/>
    <w:rsid w:val="00D676A3"/>
    <w:rsid w:val="00D71712"/>
    <w:rsid w:val="00D7374E"/>
    <w:rsid w:val="00D74783"/>
    <w:rsid w:val="00D8434C"/>
    <w:rsid w:val="00D85310"/>
    <w:rsid w:val="00D87BAB"/>
    <w:rsid w:val="00D950D9"/>
    <w:rsid w:val="00DB1251"/>
    <w:rsid w:val="00DB2D57"/>
    <w:rsid w:val="00DB5166"/>
    <w:rsid w:val="00DC21EF"/>
    <w:rsid w:val="00DC5C79"/>
    <w:rsid w:val="00DC6465"/>
    <w:rsid w:val="00DD0BDF"/>
    <w:rsid w:val="00DD0F5B"/>
    <w:rsid w:val="00DE048C"/>
    <w:rsid w:val="00DE351D"/>
    <w:rsid w:val="00DF3DD2"/>
    <w:rsid w:val="00E0061D"/>
    <w:rsid w:val="00E00FC9"/>
    <w:rsid w:val="00E06341"/>
    <w:rsid w:val="00E10515"/>
    <w:rsid w:val="00E10E7A"/>
    <w:rsid w:val="00E126D5"/>
    <w:rsid w:val="00E12B4E"/>
    <w:rsid w:val="00E27EEB"/>
    <w:rsid w:val="00E30AFF"/>
    <w:rsid w:val="00E32349"/>
    <w:rsid w:val="00E401D0"/>
    <w:rsid w:val="00E4418E"/>
    <w:rsid w:val="00E500D9"/>
    <w:rsid w:val="00E52E18"/>
    <w:rsid w:val="00E56230"/>
    <w:rsid w:val="00E62AB8"/>
    <w:rsid w:val="00E700E1"/>
    <w:rsid w:val="00E75CE9"/>
    <w:rsid w:val="00E760A1"/>
    <w:rsid w:val="00E77DEB"/>
    <w:rsid w:val="00E83141"/>
    <w:rsid w:val="00E93F92"/>
    <w:rsid w:val="00E95ED3"/>
    <w:rsid w:val="00EB5753"/>
    <w:rsid w:val="00EC2FCC"/>
    <w:rsid w:val="00EC31DC"/>
    <w:rsid w:val="00EC333A"/>
    <w:rsid w:val="00EC38EF"/>
    <w:rsid w:val="00ED1DEA"/>
    <w:rsid w:val="00ED2E7B"/>
    <w:rsid w:val="00ED55CC"/>
    <w:rsid w:val="00ED6A00"/>
    <w:rsid w:val="00ED7642"/>
    <w:rsid w:val="00EE63D1"/>
    <w:rsid w:val="00EF0EC8"/>
    <w:rsid w:val="00EF1FC8"/>
    <w:rsid w:val="00EF4980"/>
    <w:rsid w:val="00EF7D22"/>
    <w:rsid w:val="00F01C46"/>
    <w:rsid w:val="00F06548"/>
    <w:rsid w:val="00F109EF"/>
    <w:rsid w:val="00F1393D"/>
    <w:rsid w:val="00F15671"/>
    <w:rsid w:val="00F2601A"/>
    <w:rsid w:val="00F2710F"/>
    <w:rsid w:val="00F33B15"/>
    <w:rsid w:val="00F35E8E"/>
    <w:rsid w:val="00F41CC5"/>
    <w:rsid w:val="00F42615"/>
    <w:rsid w:val="00F42C19"/>
    <w:rsid w:val="00F4512F"/>
    <w:rsid w:val="00F505D4"/>
    <w:rsid w:val="00F52B7F"/>
    <w:rsid w:val="00F63D52"/>
    <w:rsid w:val="00F64B77"/>
    <w:rsid w:val="00F71EF8"/>
    <w:rsid w:val="00F74E06"/>
    <w:rsid w:val="00F90520"/>
    <w:rsid w:val="00F90E61"/>
    <w:rsid w:val="00F924B3"/>
    <w:rsid w:val="00F93EDF"/>
    <w:rsid w:val="00F97E7E"/>
    <w:rsid w:val="00FA3843"/>
    <w:rsid w:val="00FB2325"/>
    <w:rsid w:val="00FB349F"/>
    <w:rsid w:val="00FB3973"/>
    <w:rsid w:val="00FC3843"/>
    <w:rsid w:val="00FC3F54"/>
    <w:rsid w:val="00FD220F"/>
    <w:rsid w:val="00FD5971"/>
    <w:rsid w:val="00FE2A9E"/>
    <w:rsid w:val="00FE64BE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9E3F5E-F522-4C11-BF64-E30F62F8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31"/>
    <w:rPr>
      <w:rFonts w:eastAsia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1AA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6467"/>
    <w:pPr>
      <w:numPr>
        <w:ilvl w:val="1"/>
        <w:numId w:val="6"/>
      </w:numPr>
      <w:spacing w:before="40"/>
      <w:ind w:left="692" w:hanging="692"/>
      <w:jc w:val="both"/>
      <w:outlineLvl w:val="1"/>
      <w15:collapsed/>
    </w:pPr>
    <w:rPr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6467"/>
    <w:pPr>
      <w:numPr>
        <w:ilvl w:val="2"/>
        <w:numId w:val="6"/>
      </w:numPr>
      <w:mirrorIndents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719B"/>
    <w:pPr>
      <w:numPr>
        <w:ilvl w:val="3"/>
        <w:numId w:val="6"/>
      </w:numPr>
      <w:ind w:left="1021" w:hanging="1021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E2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E2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2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2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2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1A"/>
  </w:style>
  <w:style w:type="paragraph" w:styleId="Footer">
    <w:name w:val="footer"/>
    <w:basedOn w:val="Normal"/>
    <w:link w:val="FooterChar"/>
    <w:uiPriority w:val="99"/>
    <w:unhideWhenUsed/>
    <w:rsid w:val="008F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1A"/>
  </w:style>
  <w:style w:type="paragraph" w:styleId="Date">
    <w:name w:val="Date"/>
    <w:basedOn w:val="Normal"/>
    <w:next w:val="Normal"/>
    <w:link w:val="DateChar"/>
    <w:uiPriority w:val="99"/>
    <w:unhideWhenUsed/>
    <w:rsid w:val="003F4480"/>
  </w:style>
  <w:style w:type="character" w:customStyle="1" w:styleId="DateChar">
    <w:name w:val="Date Char"/>
    <w:basedOn w:val="DefaultParagraphFont"/>
    <w:link w:val="Date"/>
    <w:uiPriority w:val="99"/>
    <w:rsid w:val="003F4480"/>
  </w:style>
  <w:style w:type="table" w:styleId="TableGrid">
    <w:name w:val="Table Grid"/>
    <w:basedOn w:val="TableNormal"/>
    <w:uiPriority w:val="39"/>
    <w:rsid w:val="00297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idungbng">
    <w:name w:val="Nội dung bảng"/>
    <w:basedOn w:val="Normal"/>
    <w:rsid w:val="0009721D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  <w:szCs w:val="20"/>
      <w:lang w:eastAsia="en-US"/>
    </w:rPr>
  </w:style>
  <w:style w:type="table" w:styleId="TableGridLight">
    <w:name w:val="Grid Table Light"/>
    <w:basedOn w:val="TableNormal"/>
    <w:uiPriority w:val="40"/>
    <w:rsid w:val="00340DF7"/>
    <w:pPr>
      <w:spacing w:after="0" w:line="240" w:lineRule="auto"/>
    </w:pPr>
    <w:rPr>
      <w:rFonts w:eastAsiaTheme="majorEastAsia" w:cstheme="majorBidi"/>
      <w:color w:val="323E4F" w:themeColor="text2" w:themeShade="BF"/>
      <w:sz w:val="28"/>
      <w:szCs w:val="3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">
    <w:name w:val="Requirement"/>
    <w:rsid w:val="00340DF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Times New Roman" w:hAnsi="Franklin Gothic Medium" w:cs="Franklin Gothic Medium"/>
      <w:sz w:val="24"/>
      <w:szCs w:val="24"/>
      <w:u w:color="000000"/>
      <w:lang w:eastAsia="en-US"/>
    </w:rPr>
  </w:style>
  <w:style w:type="paragraph" w:styleId="NoSpacing">
    <w:name w:val="No Spacing"/>
    <w:link w:val="NoSpacingChar"/>
    <w:uiPriority w:val="1"/>
    <w:qFormat/>
    <w:rsid w:val="00B223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2342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851AA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67"/>
    <w:rPr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467"/>
    <w:rPr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719B"/>
    <w:rPr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E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E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0300C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1CE0"/>
    <w:pPr>
      <w:tabs>
        <w:tab w:val="left" w:pos="440"/>
        <w:tab w:val="right" w:leader="dot" w:pos="9017"/>
      </w:tabs>
      <w:spacing w:after="100"/>
      <w:ind w:left="442" w:hanging="442"/>
    </w:pPr>
  </w:style>
  <w:style w:type="paragraph" w:styleId="TOC2">
    <w:name w:val="toc 2"/>
    <w:basedOn w:val="Normal"/>
    <w:next w:val="Normal"/>
    <w:autoRedefine/>
    <w:uiPriority w:val="39"/>
    <w:unhideWhenUsed/>
    <w:rsid w:val="00220E3C"/>
    <w:pPr>
      <w:tabs>
        <w:tab w:val="left" w:pos="110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30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20E3C"/>
    <w:pPr>
      <w:tabs>
        <w:tab w:val="left" w:pos="1540"/>
        <w:tab w:val="right" w:leader="dot" w:pos="9017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2B4C"/>
    <w:pPr>
      <w:ind w:left="720"/>
      <w:contextualSpacing/>
    </w:pPr>
    <w:rPr>
      <w:sz w:val="22"/>
    </w:rPr>
  </w:style>
  <w:style w:type="character" w:styleId="Strong">
    <w:name w:val="Strong"/>
    <w:basedOn w:val="DefaultParagraphFont"/>
    <w:uiPriority w:val="22"/>
    <w:qFormat/>
    <w:rsid w:val="00DC5C79"/>
    <w:rPr>
      <w:b/>
      <w:bCs/>
    </w:rPr>
  </w:style>
  <w:style w:type="table" w:styleId="PlainTable1">
    <w:name w:val="Plain Table 1"/>
    <w:basedOn w:val="TableNormal"/>
    <w:uiPriority w:val="41"/>
    <w:rsid w:val="003B5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50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F4980"/>
    <w:rPr>
      <w:rFonts w:ascii="ＭＳ ゴシック" w:eastAsia="ＭＳ ゴシック" w:hAnsi="ＭＳ ゴシック" w:cs="ＭＳ ゴシック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F1F"/>
    <w:rPr>
      <w:rFonts w:ascii="ＭＳ ゴシック" w:eastAsia="ＭＳ ゴシック" w:hAnsi="ＭＳ ゴシック" w:cs="ＭＳ ゴシック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luu.nguyen\07.workings\06.projects\09.startup\03.designs\GROUPNAME_PROJNAME_DOCUMENT%20NAME%20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1C043-952B-437D-879A-19E2CE55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GROUPNAME_PROJNAME_DOCUMENT NAME v1.0.dotx</Template>
  <TotalTime>1398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blu-it</dc:creator>
  <cp:keywords/>
  <dc:description/>
  <cp:lastModifiedBy>BLU2K16</cp:lastModifiedBy>
  <cp:revision>620</cp:revision>
  <cp:lastPrinted>2016-02-16T09:20:00Z</cp:lastPrinted>
  <dcterms:created xsi:type="dcterms:W3CDTF">2015-07-12T07:19:00Z</dcterms:created>
  <dcterms:modified xsi:type="dcterms:W3CDTF">2016-06-05T01:23:00Z</dcterms:modified>
</cp:coreProperties>
</file>